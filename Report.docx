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D77F48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m 1" descr="Lago glaciar azul rodeado de gelo branco n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D77F48" w:rsidRDefault="00D77F48" w:rsidP="00C6554A">
      <w:pPr>
        <w:pStyle w:val="Ttulo"/>
        <w:rPr>
          <w:lang w:val="en-US"/>
        </w:rPr>
      </w:pPr>
      <w:r w:rsidRPr="00D77F48">
        <w:t>Programming</w:t>
      </w:r>
      <w:r>
        <w:t xml:space="preserve"> </w:t>
      </w:r>
      <w:r w:rsidRPr="00D77F48">
        <w:t>Competition</w:t>
      </w:r>
    </w:p>
    <w:p w:rsidR="00C6554A" w:rsidRPr="00D77F48" w:rsidRDefault="00D77F48" w:rsidP="00C6554A">
      <w:pPr>
        <w:pStyle w:val="Subttulo"/>
        <w:rPr>
          <w:lang w:val="en-US"/>
        </w:rPr>
      </w:pPr>
      <w:r w:rsidRPr="00D77F48">
        <w:rPr>
          <w:lang w:val="en-US"/>
        </w:rPr>
        <w:t>Report</w:t>
      </w:r>
    </w:p>
    <w:p w:rsidR="00D77F48" w:rsidRDefault="00D77F48" w:rsidP="00C6554A">
      <w:pPr>
        <w:pStyle w:val="InformaesdeContac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1590675</wp:posOffset>
            </wp:positionV>
            <wp:extent cx="3086100" cy="11715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54A" w:rsidRPr="00D77F48">
        <w:rPr>
          <w:lang w:val="en-US" w:bidi="pt-PT"/>
        </w:rPr>
        <w:t xml:space="preserve"> </w:t>
      </w:r>
      <w:r w:rsidRPr="00D77F48">
        <w:rPr>
          <w:lang w:val="en-US"/>
        </w:rPr>
        <w:t>APROG</w:t>
      </w:r>
      <w:r w:rsidR="00C6554A" w:rsidRPr="00D77F48">
        <w:rPr>
          <w:lang w:val="en-US" w:bidi="pt-PT"/>
        </w:rPr>
        <w:t xml:space="preserve"> | </w:t>
      </w:r>
      <w:r w:rsidRPr="00D77F48">
        <w:rPr>
          <w:lang w:val="en-US" w:bidi="pt-PT"/>
        </w:rPr>
        <w:t>0</w:t>
      </w:r>
      <w:r w:rsidRPr="00D77F48">
        <w:rPr>
          <w:lang w:val="en-US"/>
        </w:rPr>
        <w:t>2/01/18</w:t>
      </w: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C6554A">
      <w:pPr>
        <w:pStyle w:val="InformaesdeContacto"/>
        <w:rPr>
          <w:lang w:val="en-US" w:bidi="pt-PT"/>
        </w:rPr>
      </w:pPr>
    </w:p>
    <w:p w:rsidR="00D77F48" w:rsidRDefault="00D77F48" w:rsidP="00D77F48">
      <w:pPr>
        <w:pStyle w:val="InformaesdeContacto"/>
        <w:jc w:val="both"/>
        <w:rPr>
          <w:lang w:val="en-US" w:bidi="pt-PT"/>
        </w:rPr>
      </w:pPr>
    </w:p>
    <w:p w:rsidR="00D77F48" w:rsidRPr="00D77F48" w:rsidRDefault="00D77F48" w:rsidP="00D77F48">
      <w:pPr>
        <w:pStyle w:val="InformaesdeContacto"/>
        <w:jc w:val="both"/>
        <w:rPr>
          <w:lang w:val="pt-PT" w:bidi="pt-PT"/>
        </w:rPr>
      </w:pPr>
      <w:r w:rsidRPr="00D77F48">
        <w:rPr>
          <w:lang w:val="pt-PT" w:bidi="pt-PT"/>
        </w:rPr>
        <w:t>João Figueiredo 1170655</w:t>
      </w:r>
    </w:p>
    <w:p w:rsidR="00D77F48" w:rsidRPr="004F3F65" w:rsidRDefault="00D77F48" w:rsidP="004F3F65">
      <w:pPr>
        <w:pStyle w:val="InformaesdeContacto"/>
        <w:jc w:val="both"/>
        <w:rPr>
          <w:lang w:val="pt-PT" w:bidi="pt-PT"/>
        </w:rPr>
      </w:pPr>
      <w:r w:rsidRPr="00D77F48">
        <w:rPr>
          <w:lang w:val="pt-PT" w:bidi="pt-PT"/>
        </w:rPr>
        <w:t>D</w:t>
      </w:r>
      <w:r w:rsidR="004F3F65">
        <w:rPr>
          <w:lang w:bidi="pt-PT"/>
        </w:rPr>
        <w:t>ö</w:t>
      </w:r>
      <w:r w:rsidRPr="00D77F48">
        <w:rPr>
          <w:lang w:val="pt-PT" w:bidi="pt-PT"/>
        </w:rPr>
        <w:t xml:space="preserve">me </w:t>
      </w:r>
      <w:proofErr w:type="spellStart"/>
      <w:r w:rsidRPr="00D77F48">
        <w:rPr>
          <w:lang w:val="pt-PT" w:bidi="pt-PT"/>
        </w:rPr>
        <w:t>Ol</w:t>
      </w:r>
      <w:proofErr w:type="spellEnd"/>
      <w:r w:rsidR="004F3F65">
        <w:rPr>
          <w:lang w:bidi="pt-PT"/>
        </w:rPr>
        <w:t>á</w:t>
      </w:r>
      <w:r w:rsidRPr="00D77F48">
        <w:rPr>
          <w:lang w:val="pt-PT" w:bidi="pt-PT"/>
        </w:rPr>
        <w:t>h 1170</w:t>
      </w:r>
      <w:r w:rsidR="006455FB">
        <w:rPr>
          <w:lang w:val="pt-PT" w:bidi="pt-PT"/>
        </w:rPr>
        <w:t>237</w:t>
      </w:r>
      <w:bookmarkStart w:id="0" w:name="_GoBack"/>
      <w:bookmarkEnd w:id="0"/>
      <w:r w:rsidR="00C6554A" w:rsidRPr="00D77F48">
        <w:rPr>
          <w:lang w:val="pt-PT"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567738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F65" w:rsidRDefault="004F3F65">
          <w:pPr>
            <w:pStyle w:val="Cabealhodondice"/>
          </w:pPr>
          <w:r>
            <w:t>Index</w:t>
          </w:r>
        </w:p>
        <w:p w:rsidR="004F3F65" w:rsidRDefault="004F3F65">
          <w:pPr>
            <w:pStyle w:val="ndice1"/>
            <w:tabs>
              <w:tab w:val="right" w:leader="dot" w:pos="8296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94683" w:history="1">
            <w:r>
              <w:rPr>
                <w:rStyle w:val="Hiperliga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65" w:rsidRDefault="004F3F65" w:rsidP="004F3F65">
          <w:r>
            <w:t>Improvements…………………………………………………………………………………………………………………1</w:t>
          </w:r>
        </w:p>
        <w:p w:rsidR="004F3F65" w:rsidRDefault="004F3F65" w:rsidP="004F3F65">
          <w:r>
            <w:t>Options made………………………………………………………………………………………………………………….1</w:t>
          </w:r>
        </w:p>
        <w:p w:rsidR="004F3F65" w:rsidRDefault="004F3F65" w:rsidP="004F3F65">
          <w:r>
            <w:t>Tests made………………………………………………………………………………………………………………………1</w:t>
          </w:r>
        </w:p>
        <w:p w:rsidR="004F3F65" w:rsidRDefault="004F3F65" w:rsidP="004F3F65"/>
        <w:p w:rsidR="004F3F65" w:rsidRDefault="004F3F65" w:rsidP="004F3F65"/>
        <w:p w:rsidR="004F3F65" w:rsidRPr="004F3F65" w:rsidRDefault="004F3F65" w:rsidP="004F3F65"/>
        <w:p w:rsidR="004F3F65" w:rsidRDefault="004F3F65">
          <w:r>
            <w:rPr>
              <w:b/>
              <w:bCs/>
            </w:rPr>
            <w:fldChar w:fldCharType="end"/>
          </w:r>
        </w:p>
      </w:sdtContent>
    </w:sdt>
    <w:p w:rsidR="00C6554A" w:rsidRPr="004F3F65" w:rsidRDefault="00C6554A" w:rsidP="00D77F48">
      <w:pPr>
        <w:pStyle w:val="Ttulo1"/>
        <w:rPr>
          <w:lang w:val="pt-PT"/>
        </w:rPr>
      </w:pPr>
    </w:p>
    <w:p w:rsidR="00FE2DD3" w:rsidRDefault="00FE2DD3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D77F48">
      <w:pPr>
        <w:rPr>
          <w:lang w:val="pt-PT"/>
        </w:rPr>
      </w:pPr>
    </w:p>
    <w:p w:rsidR="004F3F65" w:rsidRDefault="004F3F65" w:rsidP="004F3F65">
      <w:pPr>
        <w:pStyle w:val="Cabealhodondice"/>
      </w:pPr>
      <w:r>
        <w:lastRenderedPageBreak/>
        <w:t>Objectives</w:t>
      </w:r>
    </w:p>
    <w:p w:rsidR="004F3F65" w:rsidRDefault="004F3F65" w:rsidP="00744510">
      <w:pPr>
        <w:ind w:firstLine="720"/>
        <w:jc w:val="both"/>
        <w:rPr>
          <w:lang w:eastAsia="pt-PT"/>
        </w:rPr>
      </w:pPr>
      <w:r>
        <w:rPr>
          <w:lang w:eastAsia="pt-PT"/>
        </w:rPr>
        <w:t xml:space="preserve">In this work we had </w:t>
      </w:r>
      <w:r w:rsidR="00D50023">
        <w:rPr>
          <w:lang w:eastAsia="pt-PT"/>
        </w:rPr>
        <w:t xml:space="preserve">the objective to simplify the management of a programming contest. We started the program with a pre-established data </w:t>
      </w:r>
      <w:r w:rsidR="00744510">
        <w:rPr>
          <w:lang w:eastAsia="pt-PT"/>
        </w:rPr>
        <w:t>base,</w:t>
      </w:r>
      <w:r w:rsidR="00D50023">
        <w:rPr>
          <w:lang w:eastAsia="pt-PT"/>
        </w:rPr>
        <w:t xml:space="preserve"> but we also made sure it is fully adjustable and anyone could easily do it.</w:t>
      </w:r>
      <w:r w:rsidR="00744510">
        <w:rPr>
          <w:lang w:eastAsia="pt-PT"/>
        </w:rPr>
        <w:t xml:space="preserve"> Our last big objective was make sure all the useful stats of the teams can be accessible and treated to be easier to the user.</w:t>
      </w:r>
    </w:p>
    <w:p w:rsidR="00744510" w:rsidRDefault="00744510" w:rsidP="00744510">
      <w:pPr>
        <w:jc w:val="both"/>
        <w:rPr>
          <w:lang w:eastAsia="pt-PT"/>
        </w:rPr>
      </w:pPr>
    </w:p>
    <w:p w:rsidR="00744510" w:rsidRDefault="00744510" w:rsidP="00744510">
      <w:pPr>
        <w:pStyle w:val="Cabealhodondice"/>
      </w:pPr>
      <w:r>
        <w:t>Improvements</w:t>
      </w:r>
    </w:p>
    <w:p w:rsidR="002D0A64" w:rsidRDefault="00F26C76" w:rsidP="00F26C76">
      <w:pPr>
        <w:rPr>
          <w:lang w:eastAsia="pt-PT"/>
        </w:rPr>
      </w:pPr>
      <w:r>
        <w:rPr>
          <w:lang w:eastAsia="pt-PT"/>
        </w:rPr>
        <w:tab/>
        <w:t>To make the life easier to the final user we made a menu divided in 4 options: student management, activity management, team management and team info. In the first three each one has the option of create, delete, show or search</w:t>
      </w:r>
      <w:r w:rsidR="002D0A64">
        <w:rPr>
          <w:lang w:eastAsia="pt-PT"/>
        </w:rPr>
        <w:t>. The last one was more exclusive and got</w:t>
      </w:r>
      <w:r w:rsidR="00FE2DD3">
        <w:rPr>
          <w:lang w:eastAsia="pt-PT"/>
        </w:rPr>
        <w:t xml:space="preserve"> </w:t>
      </w:r>
      <w:r w:rsidR="002D0A64">
        <w:rPr>
          <w:lang w:eastAsia="pt-PT"/>
        </w:rPr>
        <w:t>options to check the statistics of the teams.</w:t>
      </w:r>
    </w:p>
    <w:p w:rsidR="002D0A64" w:rsidRDefault="002D0A64" w:rsidP="00F26C76">
      <w:pPr>
        <w:rPr>
          <w:lang w:eastAsia="pt-PT"/>
        </w:rPr>
      </w:pPr>
    </w:p>
    <w:p w:rsidR="002D0A64" w:rsidRDefault="002D0A64" w:rsidP="002D0A64">
      <w:pPr>
        <w:pStyle w:val="Cabealhodondice"/>
      </w:pPr>
      <w:r>
        <w:t>Options made</w:t>
      </w:r>
    </w:p>
    <w:p w:rsidR="00FE2DD3" w:rsidRDefault="00FE2DD3" w:rsidP="00FE2DD3">
      <w:pPr>
        <w:jc w:val="both"/>
        <w:rPr>
          <w:lang w:eastAsia="pt-PT"/>
        </w:rPr>
      </w:pPr>
      <w:r>
        <w:rPr>
          <w:lang w:eastAsia="pt-PT"/>
        </w:rPr>
        <w:tab/>
        <w:t xml:space="preserve">In our work we betted on a simple one but with all the useful and essential things like the possibility to fully manage all the data and the organization through a menu. </w:t>
      </w:r>
      <w:r w:rsidR="002D0A64">
        <w:rPr>
          <w:lang w:eastAsia="pt-PT"/>
        </w:rPr>
        <w:tab/>
      </w:r>
    </w:p>
    <w:p w:rsidR="002D0A64" w:rsidRDefault="002D0A64" w:rsidP="002D0A64">
      <w:pPr>
        <w:pStyle w:val="Cabealhodondice"/>
      </w:pPr>
      <w:r>
        <w:t>Tests made</w:t>
      </w:r>
    </w:p>
    <w:p w:rsidR="00FE2DD3" w:rsidRPr="00FE2DD3" w:rsidRDefault="00FE2DD3" w:rsidP="00FE2DD3">
      <w:pPr>
        <w:rPr>
          <w:lang w:eastAsia="pt-PT"/>
        </w:rPr>
      </w:pPr>
      <w:r>
        <w:rPr>
          <w:lang w:eastAsia="pt-PT"/>
        </w:rPr>
        <w:tab/>
        <w:t xml:space="preserve">To the test the code we used the debug mode on </w:t>
      </w:r>
      <w:proofErr w:type="spellStart"/>
      <w:r>
        <w:rPr>
          <w:lang w:eastAsia="pt-PT"/>
        </w:rPr>
        <w:t>codeblocks</w:t>
      </w:r>
      <w:proofErr w:type="spellEnd"/>
      <w:r>
        <w:rPr>
          <w:lang w:eastAsia="pt-PT"/>
        </w:rPr>
        <w:t xml:space="preserve"> and we used the </w:t>
      </w:r>
      <w:r w:rsidR="00612062">
        <w:rPr>
          <w:lang w:eastAsia="pt-PT"/>
        </w:rPr>
        <w:t>menu to help us with the final tests.</w:t>
      </w:r>
    </w:p>
    <w:p w:rsidR="002D0A64" w:rsidRPr="002D0A64" w:rsidRDefault="002D0A64" w:rsidP="002D0A64">
      <w:pPr>
        <w:rPr>
          <w:lang w:eastAsia="pt-PT"/>
        </w:rPr>
      </w:pPr>
      <w:r>
        <w:rPr>
          <w:lang w:eastAsia="pt-PT"/>
        </w:rPr>
        <w:tab/>
      </w:r>
    </w:p>
    <w:p w:rsidR="002D0A64" w:rsidRPr="002D0A64" w:rsidRDefault="002D0A64" w:rsidP="002D0A64">
      <w:pPr>
        <w:rPr>
          <w:lang w:eastAsia="pt-PT"/>
        </w:rPr>
      </w:pPr>
    </w:p>
    <w:p w:rsidR="002D0A64" w:rsidRPr="002D0A64" w:rsidRDefault="002D0A64" w:rsidP="002D0A64">
      <w:pPr>
        <w:rPr>
          <w:lang w:eastAsia="pt-PT"/>
        </w:rPr>
      </w:pPr>
      <w:r>
        <w:rPr>
          <w:lang w:eastAsia="pt-PT"/>
        </w:rPr>
        <w:tab/>
      </w:r>
    </w:p>
    <w:p w:rsidR="002D0A64" w:rsidRPr="002D0A64" w:rsidRDefault="002D0A64" w:rsidP="002D0A64">
      <w:pPr>
        <w:rPr>
          <w:lang w:eastAsia="pt-PT"/>
        </w:rPr>
      </w:pPr>
    </w:p>
    <w:p w:rsidR="002D0A64" w:rsidRDefault="002D0A64" w:rsidP="00F26C76">
      <w:pPr>
        <w:rPr>
          <w:lang w:eastAsia="pt-PT"/>
        </w:rPr>
      </w:pPr>
    </w:p>
    <w:p w:rsidR="002D0A64" w:rsidRDefault="002D0A64" w:rsidP="00F26C76">
      <w:pPr>
        <w:rPr>
          <w:lang w:eastAsia="pt-PT"/>
        </w:rPr>
      </w:pPr>
    </w:p>
    <w:p w:rsidR="00744510" w:rsidRDefault="002D0A64" w:rsidP="00F26C76">
      <w:pPr>
        <w:rPr>
          <w:lang w:eastAsia="pt-PT"/>
        </w:rPr>
      </w:pPr>
      <w:r>
        <w:rPr>
          <w:lang w:eastAsia="pt-PT"/>
        </w:rPr>
        <w:t xml:space="preserve"> </w:t>
      </w:r>
    </w:p>
    <w:p w:rsidR="00744510" w:rsidRPr="004F3F65" w:rsidRDefault="00744510" w:rsidP="00744510">
      <w:pPr>
        <w:jc w:val="both"/>
        <w:rPr>
          <w:lang w:eastAsia="pt-PT"/>
        </w:rPr>
      </w:pPr>
    </w:p>
    <w:p w:rsidR="004F3F65" w:rsidRPr="004F3F65" w:rsidRDefault="004F3F65" w:rsidP="004F3F65">
      <w:pPr>
        <w:rPr>
          <w:lang w:eastAsia="pt-PT"/>
        </w:rPr>
      </w:pPr>
    </w:p>
    <w:p w:rsidR="004F3F65" w:rsidRPr="004F3F65" w:rsidRDefault="004F3F65" w:rsidP="004F3F65">
      <w:pPr>
        <w:rPr>
          <w:lang w:eastAsia="pt-PT"/>
        </w:rPr>
      </w:pPr>
    </w:p>
    <w:p w:rsidR="004F3F65" w:rsidRPr="004F3F65" w:rsidRDefault="004F3F65" w:rsidP="00D77F48">
      <w:pPr>
        <w:rPr>
          <w:lang w:val="en-US"/>
        </w:rPr>
      </w:pPr>
    </w:p>
    <w:sectPr w:rsidR="004F3F65" w:rsidRPr="004F3F65" w:rsidSect="00AE26D4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F7F" w:rsidRDefault="00FA3F7F" w:rsidP="00C6554A">
      <w:pPr>
        <w:spacing w:before="0" w:after="0" w:line="240" w:lineRule="auto"/>
      </w:pPr>
      <w:r>
        <w:separator/>
      </w:r>
    </w:p>
  </w:endnote>
  <w:endnote w:type="continuationSeparator" w:id="0">
    <w:p w:rsidR="00FA3F7F" w:rsidRDefault="00FA3F7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D3" w:rsidRDefault="00FE2DD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6455FB"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F7F" w:rsidRDefault="00FA3F7F" w:rsidP="00C6554A">
      <w:pPr>
        <w:spacing w:before="0" w:after="0" w:line="240" w:lineRule="auto"/>
      </w:pPr>
      <w:r>
        <w:separator/>
      </w:r>
    </w:p>
  </w:footnote>
  <w:footnote w:type="continuationSeparator" w:id="0">
    <w:p w:rsidR="00FA3F7F" w:rsidRDefault="00FA3F7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01625C"/>
    <w:multiLevelType w:val="hybridMultilevel"/>
    <w:tmpl w:val="790C3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48"/>
    <w:rsid w:val="002554CD"/>
    <w:rsid w:val="00293B83"/>
    <w:rsid w:val="002B4294"/>
    <w:rsid w:val="002D0A64"/>
    <w:rsid w:val="00306D6A"/>
    <w:rsid w:val="00333D0D"/>
    <w:rsid w:val="004C049F"/>
    <w:rsid w:val="004F3F65"/>
    <w:rsid w:val="005000E2"/>
    <w:rsid w:val="00612062"/>
    <w:rsid w:val="006455FB"/>
    <w:rsid w:val="006A3CE7"/>
    <w:rsid w:val="00744510"/>
    <w:rsid w:val="00A83AB1"/>
    <w:rsid w:val="00AE26D4"/>
    <w:rsid w:val="00BF6DB2"/>
    <w:rsid w:val="00C6554A"/>
    <w:rsid w:val="00D50023"/>
    <w:rsid w:val="00D77F48"/>
    <w:rsid w:val="00ED7C44"/>
    <w:rsid w:val="00F26C76"/>
    <w:rsid w:val="00FA3F7F"/>
    <w:rsid w:val="00F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D5536"/>
  <w15:chartTrackingRefBased/>
  <w15:docId w15:val="{C2FE59F8-1B74-4900-ABF8-03515FB1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7F48"/>
    <w:rPr>
      <w:color w:val="808080"/>
      <w:shd w:val="clear" w:color="auto" w:fill="E6E6E6"/>
    </w:rPr>
  </w:style>
  <w:style w:type="paragraph" w:styleId="ndice1">
    <w:name w:val="toc 1"/>
    <w:basedOn w:val="Normal"/>
    <w:next w:val="Normal"/>
    <w:autoRedefine/>
    <w:uiPriority w:val="39"/>
    <w:unhideWhenUsed/>
    <w:rsid w:val="00D77F48"/>
    <w:pPr>
      <w:spacing w:after="100"/>
    </w:pPr>
  </w:style>
  <w:style w:type="paragraph" w:styleId="Cabealhodondice">
    <w:name w:val="TOC Heading"/>
    <w:basedOn w:val="Ttulo1"/>
    <w:next w:val="Normal"/>
    <w:uiPriority w:val="39"/>
    <w:unhideWhenUsed/>
    <w:qFormat/>
    <w:rsid w:val="00D77F48"/>
    <w:pPr>
      <w:spacing w:before="240" w:after="0" w:line="259" w:lineRule="auto"/>
      <w:contextualSpacing w:val="0"/>
      <w:outlineLvl w:val="9"/>
    </w:pPr>
    <w:rPr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b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C4C0-3CFA-41A1-8121-4286ABCD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77</TotalTime>
  <Pages>3</Pages>
  <Words>221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Joao Figueiredo (1170655)</cp:lastModifiedBy>
  <cp:revision>2</cp:revision>
  <dcterms:created xsi:type="dcterms:W3CDTF">2018-01-02T22:00:00Z</dcterms:created>
  <dcterms:modified xsi:type="dcterms:W3CDTF">2018-01-02T23:17:00Z</dcterms:modified>
</cp:coreProperties>
</file>